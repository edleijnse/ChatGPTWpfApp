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2D15A" w14:textId="5047BA7F" w:rsidR="005C6D45" w:rsidRDefault="00715CC0">
      <w:pPr>
        <w:pStyle w:val="Titel"/>
        <w:rPr>
          <w:sz w:val="72"/>
          <w:szCs w:val="72"/>
        </w:rPr>
      </w:pPr>
      <w:r>
        <w:rPr>
          <w:sz w:val="72"/>
          <w:szCs w:val="72"/>
        </w:rPr>
        <w:t>ChatGPT Client</w:t>
      </w:r>
    </w:p>
    <w:p w14:paraId="4D665BBC" w14:textId="1D0C3B1F" w:rsidR="005C6D45" w:rsidRDefault="00715CC0">
      <w:pPr>
        <w:pStyle w:val="Untertitel"/>
      </w:pPr>
      <w:bookmarkStart w:id="0" w:name="_Hlk487785372"/>
      <w:bookmarkEnd w:id="0"/>
      <w:r>
        <w:t>User Manual</w:t>
      </w:r>
    </w:p>
    <w:p w14:paraId="34659BD3" w14:textId="476BB7C0" w:rsidR="00715CC0" w:rsidRDefault="00715CC0">
      <w:pPr>
        <w:pStyle w:val="Verzeichnis1"/>
        <w:tabs>
          <w:tab w:val="right" w:leader="dot" w:pos="9350"/>
        </w:tabs>
        <w:rPr>
          <w:rFonts w:eastAsiaTheme="minorEastAsia"/>
          <w:kern w:val="2"/>
          <w:sz w:val="24"/>
          <w:szCs w:val="24"/>
          <w:lang w:val="de-CH" w:eastAsia="de-CH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3352399" w:history="1">
        <w:r w:rsidRPr="007E2608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_Toc183352399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F5039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917BC7A" w14:textId="34E53A63" w:rsidR="00715CC0" w:rsidRDefault="00715CC0">
      <w:pPr>
        <w:pStyle w:val="Verzeichnis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83352400" w:history="1">
        <w:r w:rsidRPr="007E2608">
          <w:rPr>
            <w:rStyle w:val="Hyperlink"/>
            <w:noProof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_Toc183352400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503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EA67174" w14:textId="1865C001" w:rsidR="00715CC0" w:rsidRDefault="00715CC0">
      <w:pPr>
        <w:pStyle w:val="Verzeichnis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83352401" w:history="1">
        <w:r w:rsidRPr="007E2608">
          <w:rPr>
            <w:rStyle w:val="Hyperlink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_Toc183352401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503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5B66E1" w14:textId="5FB427A0" w:rsidR="00715CC0" w:rsidRDefault="00715CC0">
      <w:pPr>
        <w:pStyle w:val="Verzeichnis2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83352402" w:history="1">
        <w:r w:rsidRPr="007E2608">
          <w:rPr>
            <w:rStyle w:val="Hyperlink"/>
            <w:noProof/>
          </w:rPr>
          <w:t>Launching the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_Toc183352402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503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868340" w14:textId="31804919" w:rsidR="00715CC0" w:rsidRDefault="00715CC0">
      <w:pPr>
        <w:pStyle w:val="Verzeichnis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83352403" w:history="1">
        <w:r w:rsidRPr="007E2608">
          <w:rPr>
            <w:rStyle w:val="Hyperlink"/>
            <w:noProof/>
          </w:rPr>
          <w:t>User Interface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_Toc183352403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503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663352" w14:textId="6CCE0D4C" w:rsidR="00715CC0" w:rsidRDefault="00715CC0">
      <w:pPr>
        <w:pStyle w:val="Verzeichnis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83352404" w:history="1">
        <w:r w:rsidRPr="007E2608">
          <w:rPr>
            <w:rStyle w:val="Hyperlink"/>
            <w:noProof/>
          </w:rPr>
          <w:t>Using ChatGPtWpfApp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_Toc183352404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503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CBC168" w14:textId="51AB0E47" w:rsidR="00715CC0" w:rsidRDefault="00715CC0">
      <w:pPr>
        <w:pStyle w:val="Verzeichnis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83352405" w:history="1">
        <w:r w:rsidRPr="007E2608">
          <w:rPr>
            <w:rStyle w:val="Hyperlink"/>
            <w:noProof/>
          </w:rPr>
          <w:t>Sending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_Toc183352405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503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C78CEB" w14:textId="4AE513C1" w:rsidR="00715CC0" w:rsidRDefault="00715CC0">
      <w:pPr>
        <w:pStyle w:val="Verzeichnis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83352406" w:history="1">
        <w:r w:rsidRPr="007E2608">
          <w:rPr>
            <w:rStyle w:val="Hyperlink"/>
            <w:noProof/>
          </w:rPr>
          <w:t>Viewing Chat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_Toc183352406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503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7600EB" w14:textId="47B83037" w:rsidR="00715CC0" w:rsidRDefault="00715CC0">
      <w:pPr>
        <w:pStyle w:val="Verzeichnis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83352407" w:history="1">
        <w:r w:rsidRPr="007E2608">
          <w:rPr>
            <w:rStyle w:val="Hyperlink"/>
            <w:noProof/>
          </w:rPr>
          <w:t>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_Toc183352407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503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0E006C" w14:textId="2FE86278" w:rsidR="00715CC0" w:rsidRDefault="00715CC0">
      <w:pPr>
        <w:pStyle w:val="Verzeichnis3"/>
        <w:tabs>
          <w:tab w:val="right" w:leader="dot" w:pos="9350"/>
        </w:tabs>
        <w:rPr>
          <w:rFonts w:eastAsiaTheme="minorEastAsia"/>
          <w:noProof/>
          <w:kern w:val="2"/>
          <w:sz w:val="24"/>
          <w:szCs w:val="24"/>
          <w:lang w:val="de-CH" w:eastAsia="de-CH"/>
          <w14:ligatures w14:val="standardContextual"/>
        </w:rPr>
      </w:pPr>
      <w:hyperlink w:anchor="_Toc183352408" w:history="1">
        <w:r w:rsidRPr="007E2608">
          <w:rPr>
            <w:rStyle w:val="Hyperlink"/>
            <w:noProof/>
          </w:rPr>
          <w:t>Contact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_Toc183352408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503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CF4943" w14:textId="58333342" w:rsidR="00715CC0" w:rsidRDefault="00715CC0" w:rsidP="00715CC0">
      <w:r>
        <w:fldChar w:fldCharType="end"/>
      </w:r>
    </w:p>
    <w:p w14:paraId="4ACD39C2" w14:textId="4AF1445D" w:rsidR="00715CC0" w:rsidRDefault="00715CC0" w:rsidP="00715CC0"/>
    <w:p w14:paraId="7545E1DB" w14:textId="77777777" w:rsidR="00715CC0" w:rsidRDefault="00715CC0" w:rsidP="00715CC0">
      <w:pPr>
        <w:pStyle w:val="berschrift1"/>
      </w:pPr>
      <w:bookmarkStart w:id="1" w:name="_Toc183352399"/>
      <w:r>
        <w:t>Introduction</w:t>
      </w:r>
      <w:bookmarkEnd w:id="1"/>
    </w:p>
    <w:p w14:paraId="14F68134" w14:textId="54CBA11A" w:rsidR="00715CC0" w:rsidRDefault="00715CC0" w:rsidP="00715CC0">
      <w:r>
        <w:t>Welcome to the ChatGP</w:t>
      </w:r>
      <w:r>
        <w:t>T Client</w:t>
      </w:r>
      <w:r>
        <w:t xml:space="preserve">! This application allows you to communicate with the ChatGPT AI right from your desktop. Whether you need help with writing, coding, or general questions, </w:t>
      </w:r>
      <w:proofErr w:type="spellStart"/>
      <w:r>
        <w:t>ChatGPtWpfApp</w:t>
      </w:r>
      <w:proofErr w:type="spellEnd"/>
      <w:r>
        <w:t xml:space="preserve"> is here to assist you.</w:t>
      </w:r>
    </w:p>
    <w:p w14:paraId="4FC75812" w14:textId="77777777" w:rsidR="00715CC0" w:rsidRDefault="00715CC0" w:rsidP="00715CC0">
      <w:pPr>
        <w:pStyle w:val="berschrift2"/>
      </w:pPr>
      <w:bookmarkStart w:id="2" w:name="_Toc183352400"/>
      <w:r>
        <w:t>System Requirements</w:t>
      </w:r>
      <w:bookmarkEnd w:id="2"/>
    </w:p>
    <w:p w14:paraId="2D8A7C83" w14:textId="77777777" w:rsidR="00715CC0" w:rsidRDefault="00715CC0" w:rsidP="00715CC0">
      <w:r>
        <w:t>Operating System: Windows 11 (64-bit)</w:t>
      </w:r>
    </w:p>
    <w:p w14:paraId="34D77C7E" w14:textId="77777777" w:rsidR="00715CC0" w:rsidRDefault="00715CC0" w:rsidP="00715CC0">
      <w:r>
        <w:t>.NET Version: .NET 8.0</w:t>
      </w:r>
    </w:p>
    <w:p w14:paraId="49CFAB84" w14:textId="77777777" w:rsidR="00715CC0" w:rsidRDefault="00715CC0" w:rsidP="00715CC0">
      <w:r>
        <w:t>RAM: Minimum 4 GB</w:t>
      </w:r>
    </w:p>
    <w:p w14:paraId="3EF3B434" w14:textId="77777777" w:rsidR="00715CC0" w:rsidRDefault="00715CC0" w:rsidP="00715CC0">
      <w:r>
        <w:t>Disk Space: Minimum 100 MB</w:t>
      </w:r>
    </w:p>
    <w:p w14:paraId="26551326" w14:textId="77777777" w:rsidR="00715CC0" w:rsidRDefault="00715CC0" w:rsidP="00715CC0">
      <w:pPr>
        <w:pStyle w:val="berschrift2"/>
      </w:pPr>
      <w:bookmarkStart w:id="3" w:name="_Toc183352401"/>
      <w:r>
        <w:lastRenderedPageBreak/>
        <w:t>Installation</w:t>
      </w:r>
      <w:bookmarkEnd w:id="3"/>
    </w:p>
    <w:p w14:paraId="28CC4DA2" w14:textId="77777777" w:rsidR="00715CC0" w:rsidRDefault="00715CC0" w:rsidP="00715CC0">
      <w:r>
        <w:t>Download the Installer:</w:t>
      </w:r>
    </w:p>
    <w:p w14:paraId="40CAF580" w14:textId="4E39658F" w:rsidR="00715CC0" w:rsidRDefault="00715CC0" w:rsidP="00715CC0">
      <w:r>
        <w:t xml:space="preserve">Visit the </w:t>
      </w:r>
      <w:proofErr w:type="gramStart"/>
      <w:r>
        <w:t>Hyperlink  or</w:t>
      </w:r>
      <w:proofErr w:type="gramEnd"/>
      <w:r>
        <w:t xml:space="preserve"> use the direct download link provided by the developer.</w:t>
      </w:r>
    </w:p>
    <w:p w14:paraId="45390B70" w14:textId="77777777" w:rsidR="00715CC0" w:rsidRDefault="00715CC0" w:rsidP="00715CC0">
      <w:r>
        <w:t>Run the Installer:</w:t>
      </w:r>
    </w:p>
    <w:p w14:paraId="38789CA8" w14:textId="77777777" w:rsidR="00715CC0" w:rsidRDefault="00715CC0" w:rsidP="00715CC0">
      <w:r>
        <w:t>Locate the downloaded installer file and double-click to run it.</w:t>
      </w:r>
    </w:p>
    <w:p w14:paraId="061EB220" w14:textId="77777777" w:rsidR="00715CC0" w:rsidRDefault="00715CC0" w:rsidP="00715CC0">
      <w:r>
        <w:t>Follow the On-Screen Instructions:</w:t>
      </w:r>
    </w:p>
    <w:p w14:paraId="62A427FA" w14:textId="77777777" w:rsidR="00715CC0" w:rsidRDefault="00715CC0" w:rsidP="00715CC0">
      <w:r>
        <w:t>Accept the terms and conditions.</w:t>
      </w:r>
    </w:p>
    <w:p w14:paraId="4E9E7E0E" w14:textId="77777777" w:rsidR="00715CC0" w:rsidRDefault="00715CC0" w:rsidP="00715CC0">
      <w:r>
        <w:t>Choose the installation directory.</w:t>
      </w:r>
    </w:p>
    <w:p w14:paraId="3156CFEE" w14:textId="77777777" w:rsidR="00715CC0" w:rsidRDefault="00715CC0" w:rsidP="00715CC0">
      <w:r>
        <w:t>Click "Install".</w:t>
      </w:r>
    </w:p>
    <w:p w14:paraId="6A73A610" w14:textId="77777777" w:rsidR="00715CC0" w:rsidRDefault="00715CC0" w:rsidP="00715CC0">
      <w:r>
        <w:t>Finish Installation:</w:t>
      </w:r>
    </w:p>
    <w:p w14:paraId="71B6B463" w14:textId="77777777" w:rsidR="00715CC0" w:rsidRDefault="00715CC0" w:rsidP="00715CC0">
      <w:r>
        <w:t>Once the installation is complete, click "Finish".</w:t>
      </w:r>
    </w:p>
    <w:p w14:paraId="09332E7B" w14:textId="77777777" w:rsidR="00715CC0" w:rsidRDefault="00715CC0" w:rsidP="00715CC0">
      <w:pPr>
        <w:pStyle w:val="berschrift2"/>
      </w:pPr>
      <w:bookmarkStart w:id="4" w:name="_Toc183352402"/>
      <w:r>
        <w:t>Launching the Application</w:t>
      </w:r>
      <w:bookmarkEnd w:id="4"/>
    </w:p>
    <w:p w14:paraId="0B8AE98C" w14:textId="77777777" w:rsidR="00715CC0" w:rsidRDefault="00715CC0" w:rsidP="00715CC0">
      <w:r>
        <w:t xml:space="preserve">Find the </w:t>
      </w:r>
      <w:proofErr w:type="spellStart"/>
      <w:r>
        <w:t>ChatGPtWpfApp</w:t>
      </w:r>
      <w:proofErr w:type="spellEnd"/>
      <w:r>
        <w:t xml:space="preserve"> shortcut on your desktop or search for "</w:t>
      </w:r>
      <w:proofErr w:type="spellStart"/>
      <w:r>
        <w:t>ChatGPtWpfApp</w:t>
      </w:r>
      <w:proofErr w:type="spellEnd"/>
      <w:r>
        <w:t>" in the start menu and click to launch.</w:t>
      </w:r>
    </w:p>
    <w:p w14:paraId="6B2E508F" w14:textId="77777777" w:rsidR="00715CC0" w:rsidRDefault="00715CC0" w:rsidP="00715CC0">
      <w:pPr>
        <w:pStyle w:val="berschrift3"/>
      </w:pPr>
      <w:bookmarkStart w:id="5" w:name="_Toc183352403"/>
      <w:r>
        <w:t>User Interface Overview</w:t>
      </w:r>
      <w:bookmarkEnd w:id="5"/>
    </w:p>
    <w:p w14:paraId="6AD580B2" w14:textId="77777777" w:rsidR="00715CC0" w:rsidRDefault="00715CC0" w:rsidP="00715CC0">
      <w:r>
        <w:t>Main Window</w:t>
      </w:r>
    </w:p>
    <w:p w14:paraId="1BB72B85" w14:textId="77777777" w:rsidR="00715CC0" w:rsidRDefault="00715CC0" w:rsidP="00715CC0">
      <w:r>
        <w:t>Title Bar: Displays the name of the application.</w:t>
      </w:r>
    </w:p>
    <w:p w14:paraId="5D0D54B9" w14:textId="77777777" w:rsidR="00715CC0" w:rsidRDefault="00715CC0" w:rsidP="00715CC0">
      <w:r>
        <w:t>Menu Bar: Contains options like File, Edit, Settings, and Help.</w:t>
      </w:r>
    </w:p>
    <w:p w14:paraId="63781B04" w14:textId="77777777" w:rsidR="00715CC0" w:rsidRDefault="00715CC0" w:rsidP="00715CC0">
      <w:r>
        <w:t>Chat Area: The main area where chats are displayed.</w:t>
      </w:r>
    </w:p>
    <w:p w14:paraId="11B1522E" w14:textId="77777777" w:rsidR="00715CC0" w:rsidRDefault="00715CC0" w:rsidP="00715CC0">
      <w:r>
        <w:t>Input Box: Where you type your messages.</w:t>
      </w:r>
    </w:p>
    <w:p w14:paraId="5AAA6D80" w14:textId="77777777" w:rsidR="00715CC0" w:rsidRDefault="00715CC0" w:rsidP="00715CC0">
      <w:r>
        <w:t>Send Button: Sends your typed message.</w:t>
      </w:r>
    </w:p>
    <w:p w14:paraId="5737A994" w14:textId="77777777" w:rsidR="00715CC0" w:rsidRDefault="00715CC0" w:rsidP="00715CC0">
      <w:pPr>
        <w:pStyle w:val="berschrift3"/>
      </w:pPr>
      <w:bookmarkStart w:id="6" w:name="_Toc183352404"/>
      <w:r>
        <w:t xml:space="preserve">Using </w:t>
      </w:r>
      <w:proofErr w:type="spellStart"/>
      <w:r>
        <w:t>ChatGPtWpfApp</w:t>
      </w:r>
      <w:bookmarkEnd w:id="6"/>
      <w:proofErr w:type="spellEnd"/>
    </w:p>
    <w:p w14:paraId="0D718A0E" w14:textId="77777777" w:rsidR="00715CC0" w:rsidRDefault="00715CC0" w:rsidP="00715CC0">
      <w:r>
        <w:t>Starting a New Chat</w:t>
      </w:r>
    </w:p>
    <w:p w14:paraId="57C9F527" w14:textId="77777777" w:rsidR="00715CC0" w:rsidRDefault="00715CC0" w:rsidP="00715CC0">
      <w:r>
        <w:t xml:space="preserve">Open </w:t>
      </w:r>
      <w:proofErr w:type="spellStart"/>
      <w:r>
        <w:t>ChatGPtWpfApp</w:t>
      </w:r>
      <w:proofErr w:type="spellEnd"/>
      <w:r>
        <w:t>.</w:t>
      </w:r>
    </w:p>
    <w:p w14:paraId="79CED09A" w14:textId="77777777" w:rsidR="00715CC0" w:rsidRDefault="00715CC0" w:rsidP="00715CC0">
      <w:r>
        <w:t>Click on "New Chat" in the menu bar or a designated button in the interface.</w:t>
      </w:r>
    </w:p>
    <w:p w14:paraId="0E259251" w14:textId="77777777" w:rsidR="00715CC0" w:rsidRDefault="00715CC0" w:rsidP="00715CC0">
      <w:r>
        <w:t>A new chat window/tab will appear where you can start interacting.</w:t>
      </w:r>
    </w:p>
    <w:p w14:paraId="526AF655" w14:textId="77777777" w:rsidR="00715CC0" w:rsidRDefault="00715CC0" w:rsidP="00715CC0">
      <w:pPr>
        <w:pStyle w:val="berschrift3"/>
      </w:pPr>
      <w:bookmarkStart w:id="7" w:name="_Toc183352405"/>
      <w:r>
        <w:lastRenderedPageBreak/>
        <w:t>Sending Messages</w:t>
      </w:r>
      <w:bookmarkEnd w:id="7"/>
    </w:p>
    <w:p w14:paraId="6C78EA9A" w14:textId="77777777" w:rsidR="00715CC0" w:rsidRDefault="00715CC0" w:rsidP="00715CC0">
      <w:r>
        <w:t>Type your message in the input box at the bottom of the chat area.</w:t>
      </w:r>
    </w:p>
    <w:p w14:paraId="75CCF9F9" w14:textId="77777777" w:rsidR="00715CC0" w:rsidRDefault="00715CC0" w:rsidP="00715CC0">
      <w:r>
        <w:t>Press Enter or click the Send Button to send your message.</w:t>
      </w:r>
    </w:p>
    <w:p w14:paraId="539EB22D" w14:textId="77777777" w:rsidR="00715CC0" w:rsidRDefault="00715CC0" w:rsidP="00715CC0">
      <w:r>
        <w:t>Wait for the AI response to appear in the chat area.</w:t>
      </w:r>
    </w:p>
    <w:p w14:paraId="0A2657C5" w14:textId="77777777" w:rsidR="00715CC0" w:rsidRDefault="00715CC0" w:rsidP="00715CC0">
      <w:pPr>
        <w:pStyle w:val="berschrift3"/>
      </w:pPr>
      <w:bookmarkStart w:id="8" w:name="_Toc183352406"/>
      <w:r>
        <w:t>Viewing Chat History</w:t>
      </w:r>
      <w:bookmarkEnd w:id="8"/>
    </w:p>
    <w:p w14:paraId="7C01D7DC" w14:textId="77777777" w:rsidR="00715CC0" w:rsidRDefault="00715CC0" w:rsidP="00715CC0">
      <w:r>
        <w:t>All your messages and AI responses are displayed in the chat area. Scroll up to view previous messages.</w:t>
      </w:r>
    </w:p>
    <w:p w14:paraId="2F5686A9" w14:textId="77777777" w:rsidR="00715CC0" w:rsidRDefault="00715CC0" w:rsidP="00715CC0">
      <w:pPr>
        <w:pStyle w:val="berschrift3"/>
      </w:pPr>
      <w:bookmarkStart w:id="9" w:name="_Toc183352407"/>
      <w:r>
        <w:t>Troubleshooting</w:t>
      </w:r>
      <w:bookmarkEnd w:id="9"/>
    </w:p>
    <w:p w14:paraId="2578D4DE" w14:textId="77777777" w:rsidR="00715CC0" w:rsidRDefault="00715CC0" w:rsidP="00715CC0">
      <w:r>
        <w:t>Common Issues</w:t>
      </w:r>
    </w:p>
    <w:p w14:paraId="278B0977" w14:textId="77777777" w:rsidR="00715CC0" w:rsidRDefault="00715CC0" w:rsidP="00715CC0">
      <w:r>
        <w:t>Application Won't Launch:</w:t>
      </w:r>
    </w:p>
    <w:p w14:paraId="1BF6D248" w14:textId="77777777" w:rsidR="00715CC0" w:rsidRDefault="00715CC0" w:rsidP="00715CC0">
      <w:r>
        <w:t>Ensure your system meets the minimum requirements.</w:t>
      </w:r>
    </w:p>
    <w:p w14:paraId="66EDC289" w14:textId="77777777" w:rsidR="00715CC0" w:rsidRDefault="00715CC0" w:rsidP="00715CC0">
      <w:r>
        <w:t>Try reinstalling the application.</w:t>
      </w:r>
    </w:p>
    <w:p w14:paraId="4A4CEC51" w14:textId="77777777" w:rsidR="00715CC0" w:rsidRDefault="00715CC0" w:rsidP="00715CC0">
      <w:r>
        <w:t>No Response from AI:</w:t>
      </w:r>
    </w:p>
    <w:p w14:paraId="0412C482" w14:textId="77777777" w:rsidR="00715CC0" w:rsidRDefault="00715CC0" w:rsidP="00715CC0">
      <w:r>
        <w:t>Check your internet connection.</w:t>
      </w:r>
    </w:p>
    <w:p w14:paraId="5F0963F9" w14:textId="77777777" w:rsidR="00715CC0" w:rsidRDefault="00715CC0" w:rsidP="00715CC0">
      <w:r>
        <w:t>Ensure the ChatGPT service is active and not undergoing maintenance.</w:t>
      </w:r>
    </w:p>
    <w:p w14:paraId="064D42DE" w14:textId="77777777" w:rsidR="00715CC0" w:rsidRDefault="00715CC0" w:rsidP="00715CC0">
      <w:r>
        <w:t>UI Issues:</w:t>
      </w:r>
    </w:p>
    <w:p w14:paraId="5D0AF857" w14:textId="77777777" w:rsidR="00715CC0" w:rsidRDefault="00715CC0" w:rsidP="00715CC0">
      <w:r>
        <w:t>Try restarting the application.</w:t>
      </w:r>
    </w:p>
    <w:p w14:paraId="08E61C91" w14:textId="77777777" w:rsidR="00715CC0" w:rsidRDefault="00715CC0" w:rsidP="00715CC0">
      <w:r>
        <w:t>Ensure your system display settings match the recommended settings.</w:t>
      </w:r>
    </w:p>
    <w:p w14:paraId="7EE29CEC" w14:textId="77777777" w:rsidR="00715CC0" w:rsidRDefault="00715CC0" w:rsidP="00715CC0">
      <w:r>
        <w:t>If you encounter issues not listed here, please contact support.</w:t>
      </w:r>
    </w:p>
    <w:p w14:paraId="56AAF70E" w14:textId="77777777" w:rsidR="00715CC0" w:rsidRDefault="00715CC0" w:rsidP="00715CC0">
      <w:pPr>
        <w:pStyle w:val="berschrift3"/>
      </w:pPr>
      <w:bookmarkStart w:id="10" w:name="_Toc183352408"/>
      <w:r>
        <w:t>Contact Support</w:t>
      </w:r>
      <w:bookmarkEnd w:id="10"/>
    </w:p>
    <w:p w14:paraId="77D4AE85" w14:textId="77777777" w:rsidR="00715CC0" w:rsidRDefault="00715CC0" w:rsidP="00715CC0">
      <w:r>
        <w:t>Email: support@chatgptwpfapp.com</w:t>
      </w:r>
    </w:p>
    <w:p w14:paraId="35382DBC" w14:textId="77777777" w:rsidR="00715CC0" w:rsidRDefault="00715CC0" w:rsidP="00715CC0">
      <w:r>
        <w:t>Phone: +1-800-123-4567</w:t>
      </w:r>
    </w:p>
    <w:p w14:paraId="473F643B" w14:textId="77777777" w:rsidR="00715CC0" w:rsidRDefault="00715CC0" w:rsidP="00715CC0">
      <w:r>
        <w:t>Website: Hyperlink removed for security reasons</w:t>
      </w:r>
    </w:p>
    <w:p w14:paraId="65F50A97" w14:textId="4C4C75D6" w:rsidR="00715CC0" w:rsidRDefault="00715CC0" w:rsidP="00715CC0">
      <w:r>
        <w:t>Thank you for using ChatGP</w:t>
      </w:r>
      <w:r>
        <w:t>T Client</w:t>
      </w:r>
      <w:r>
        <w:t>! We hope you have a great experience.</w:t>
      </w:r>
    </w:p>
    <w:p w14:paraId="04A436EC" w14:textId="77777777" w:rsidR="00715CC0" w:rsidRDefault="00715CC0" w:rsidP="00715CC0">
      <w:r>
        <w:t xml:space="preserve"> </w:t>
      </w:r>
    </w:p>
    <w:p w14:paraId="2F42E643" w14:textId="6C858BD7" w:rsidR="005C6D45" w:rsidRDefault="005C6D45" w:rsidP="00715CC0"/>
    <w:sectPr w:rsidR="005C6D45">
      <w:footerReference w:type="default" r:id="rId11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90B172" w14:textId="77777777" w:rsidR="003348EC" w:rsidRDefault="003348EC">
      <w:pPr>
        <w:spacing w:line="240" w:lineRule="auto"/>
      </w:pPr>
      <w:r>
        <w:separator/>
      </w:r>
    </w:p>
  </w:endnote>
  <w:endnote w:type="continuationSeparator" w:id="0">
    <w:p w14:paraId="53ACDBCD" w14:textId="77777777" w:rsidR="003348EC" w:rsidRDefault="003348EC">
      <w:pPr>
        <w:spacing w:line="240" w:lineRule="auto"/>
      </w:pPr>
      <w:r>
        <w:continuationSeparator/>
      </w:r>
    </w:p>
  </w:endnote>
  <w:endnote w:type="continuationNotice" w:id="1">
    <w:p w14:paraId="2966F00F" w14:textId="77777777" w:rsidR="003348EC" w:rsidRDefault="003348E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2186409"/>
      <w:docPartObj>
        <w:docPartGallery w:val="Page Numbers (Bottom of Page)"/>
        <w:docPartUnique/>
      </w:docPartObj>
    </w:sdtPr>
    <w:sdtContent>
      <w:p w14:paraId="63311038" w14:textId="77777777" w:rsidR="005C6D45" w:rsidRDefault="002F25A8">
        <w:pPr>
          <w:pStyle w:val="Fuzeile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C482EC6" w14:textId="77777777" w:rsidR="005C6D45" w:rsidRDefault="005C6D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FA582" w14:textId="77777777" w:rsidR="003348EC" w:rsidRDefault="003348EC">
      <w:pPr>
        <w:spacing w:line="240" w:lineRule="auto"/>
      </w:pPr>
      <w:r>
        <w:separator/>
      </w:r>
    </w:p>
  </w:footnote>
  <w:footnote w:type="continuationSeparator" w:id="0">
    <w:p w14:paraId="4EE601C2" w14:textId="77777777" w:rsidR="003348EC" w:rsidRDefault="003348EC">
      <w:pPr>
        <w:spacing w:line="240" w:lineRule="auto"/>
      </w:pPr>
      <w:r>
        <w:continuationSeparator/>
      </w:r>
    </w:p>
  </w:footnote>
  <w:footnote w:type="continuationNotice" w:id="1">
    <w:p w14:paraId="363051C0" w14:textId="77777777" w:rsidR="003348EC" w:rsidRDefault="003348EC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FA005712"/>
    <w:lvl w:ilvl="0">
      <w:start w:val="1"/>
      <w:numFmt w:val="decimal"/>
      <w:pStyle w:val="Listennumm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009232">
    <w:abstractNumId w:val="15"/>
  </w:num>
  <w:num w:numId="2" w16cid:durableId="1598782487">
    <w:abstractNumId w:val="15"/>
    <w:lvlOverride w:ilvl="0">
      <w:startOverride w:val="1"/>
    </w:lvlOverride>
  </w:num>
  <w:num w:numId="3" w16cid:durableId="863523642">
    <w:abstractNumId w:val="15"/>
  </w:num>
  <w:num w:numId="4" w16cid:durableId="1356929120">
    <w:abstractNumId w:val="15"/>
    <w:lvlOverride w:ilvl="0">
      <w:startOverride w:val="1"/>
    </w:lvlOverride>
  </w:num>
  <w:num w:numId="5" w16cid:durableId="270165137">
    <w:abstractNumId w:val="8"/>
  </w:num>
  <w:num w:numId="6" w16cid:durableId="1771388986">
    <w:abstractNumId w:val="15"/>
    <w:lvlOverride w:ilvl="0">
      <w:startOverride w:val="1"/>
    </w:lvlOverride>
  </w:num>
  <w:num w:numId="7" w16cid:durableId="11829378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18055689">
    <w:abstractNumId w:val="10"/>
  </w:num>
  <w:num w:numId="9" w16cid:durableId="19092237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5922067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66220256">
    <w:abstractNumId w:val="7"/>
  </w:num>
  <w:num w:numId="12" w16cid:durableId="19355752">
    <w:abstractNumId w:val="6"/>
  </w:num>
  <w:num w:numId="13" w16cid:durableId="462428165">
    <w:abstractNumId w:val="5"/>
  </w:num>
  <w:num w:numId="14" w16cid:durableId="1755978126">
    <w:abstractNumId w:val="4"/>
  </w:num>
  <w:num w:numId="15" w16cid:durableId="1298223610">
    <w:abstractNumId w:val="3"/>
  </w:num>
  <w:num w:numId="16" w16cid:durableId="1741247664">
    <w:abstractNumId w:val="2"/>
  </w:num>
  <w:num w:numId="17" w16cid:durableId="1649088540">
    <w:abstractNumId w:val="1"/>
  </w:num>
  <w:num w:numId="18" w16cid:durableId="2113354976">
    <w:abstractNumId w:val="0"/>
  </w:num>
  <w:num w:numId="19" w16cid:durableId="589313345">
    <w:abstractNumId w:val="16"/>
  </w:num>
  <w:num w:numId="20" w16cid:durableId="2026593041">
    <w:abstractNumId w:val="9"/>
  </w:num>
  <w:num w:numId="21" w16cid:durableId="1820950398">
    <w:abstractNumId w:val="14"/>
  </w:num>
  <w:num w:numId="22" w16cid:durableId="1722167305">
    <w:abstractNumId w:val="13"/>
  </w:num>
  <w:num w:numId="23" w16cid:durableId="273247101">
    <w:abstractNumId w:val="12"/>
  </w:num>
  <w:num w:numId="24" w16cid:durableId="1458259336">
    <w:abstractNumId w:val="11"/>
  </w:num>
  <w:num w:numId="25" w16cid:durableId="63795388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393213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6572165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409945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511560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1865587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7875767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0656288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277774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4C"/>
    <w:rsid w:val="00016748"/>
    <w:rsid w:val="0006567E"/>
    <w:rsid w:val="000760DB"/>
    <w:rsid w:val="000F00E7"/>
    <w:rsid w:val="0016766E"/>
    <w:rsid w:val="00170063"/>
    <w:rsid w:val="00175643"/>
    <w:rsid w:val="001B2338"/>
    <w:rsid w:val="001F5039"/>
    <w:rsid w:val="002061A9"/>
    <w:rsid w:val="002151C3"/>
    <w:rsid w:val="00217B64"/>
    <w:rsid w:val="00235579"/>
    <w:rsid w:val="00257FAA"/>
    <w:rsid w:val="00263938"/>
    <w:rsid w:val="002E78EB"/>
    <w:rsid w:val="002F25A8"/>
    <w:rsid w:val="003348EC"/>
    <w:rsid w:val="003407A9"/>
    <w:rsid w:val="00340DC9"/>
    <w:rsid w:val="00350BD5"/>
    <w:rsid w:val="00444F02"/>
    <w:rsid w:val="00490CC6"/>
    <w:rsid w:val="004F05F9"/>
    <w:rsid w:val="005509B2"/>
    <w:rsid w:val="005556DB"/>
    <w:rsid w:val="005C6D45"/>
    <w:rsid w:val="005D58F7"/>
    <w:rsid w:val="00617D63"/>
    <w:rsid w:val="00643D1A"/>
    <w:rsid w:val="00674588"/>
    <w:rsid w:val="00683D98"/>
    <w:rsid w:val="006A7B57"/>
    <w:rsid w:val="006D44C5"/>
    <w:rsid w:val="00713672"/>
    <w:rsid w:val="00715CC0"/>
    <w:rsid w:val="0073562D"/>
    <w:rsid w:val="0077714C"/>
    <w:rsid w:val="007B07DE"/>
    <w:rsid w:val="008270A2"/>
    <w:rsid w:val="00853F77"/>
    <w:rsid w:val="00875292"/>
    <w:rsid w:val="00885CE1"/>
    <w:rsid w:val="008907FF"/>
    <w:rsid w:val="008B696C"/>
    <w:rsid w:val="008B6BEE"/>
    <w:rsid w:val="008F78D7"/>
    <w:rsid w:val="009200C1"/>
    <w:rsid w:val="009333FE"/>
    <w:rsid w:val="00980085"/>
    <w:rsid w:val="00997127"/>
    <w:rsid w:val="009A68C9"/>
    <w:rsid w:val="009C3B20"/>
    <w:rsid w:val="009C6768"/>
    <w:rsid w:val="009D216F"/>
    <w:rsid w:val="009D3248"/>
    <w:rsid w:val="00A65E8A"/>
    <w:rsid w:val="00A87896"/>
    <w:rsid w:val="00AC1EE7"/>
    <w:rsid w:val="00B2460E"/>
    <w:rsid w:val="00B650C6"/>
    <w:rsid w:val="00BA63C2"/>
    <w:rsid w:val="00BC6939"/>
    <w:rsid w:val="00BE1875"/>
    <w:rsid w:val="00BE45C8"/>
    <w:rsid w:val="00BF2331"/>
    <w:rsid w:val="00BF7463"/>
    <w:rsid w:val="00C30889"/>
    <w:rsid w:val="00C90A2E"/>
    <w:rsid w:val="00CC5861"/>
    <w:rsid w:val="00CF0F39"/>
    <w:rsid w:val="00D30B81"/>
    <w:rsid w:val="00D3649E"/>
    <w:rsid w:val="00D65327"/>
    <w:rsid w:val="00DF0FDA"/>
    <w:rsid w:val="00E142DA"/>
    <w:rsid w:val="00E16F51"/>
    <w:rsid w:val="00EB0B6E"/>
    <w:rsid w:val="00EE70C1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BD12B78"/>
  <w15:chartTrackingRefBased/>
  <w15:docId w15:val="{B88E6278-B23C-4602-AEAD-A4DE4F91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6">
    <w:name w:val="heading 6"/>
    <w:basedOn w:val="Standard"/>
    <w:next w:val="Standard"/>
    <w:link w:val="berschrift6Zchn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Kopfzeile">
    <w:name w:val="header"/>
    <w:basedOn w:val="Standard"/>
    <w:link w:val="KopfzeileZchn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Pr>
      <w:rFonts w:eastAsiaTheme="minorEastAsia"/>
      <w:color w:val="3B3838" w:themeColor="background2" w:themeShade="40"/>
      <w:sz w:val="24"/>
    </w:rPr>
  </w:style>
  <w:style w:type="paragraph" w:styleId="Listennummer">
    <w:name w:val="List Number"/>
    <w:basedOn w:val="Standard"/>
    <w:link w:val="ListennummerZchn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el">
    <w:name w:val="Title"/>
    <w:basedOn w:val="Standard"/>
    <w:link w:val="TitelZchn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elZchn">
    <w:name w:val="Titel Zchn"/>
    <w:basedOn w:val="Absatz-Standardschriftart"/>
    <w:link w:val="Titel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Untertitel">
    <w:name w:val="Subtitle"/>
    <w:basedOn w:val="Standard"/>
    <w:next w:val="Standard"/>
    <w:link w:val="UntertitelZchn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ellenraster">
    <w:name w:val="Table Grid"/>
    <w:basedOn w:val="NormaleTabelle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pPr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IntensiveHervorhebung">
    <w:name w:val="Intense Emphasis"/>
    <w:basedOn w:val="Absatz-Standardschriftart"/>
    <w:uiPriority w:val="21"/>
    <w:qFormat/>
    <w:rPr>
      <w:i/>
      <w:iCs/>
      <w:color w:val="2B579A" w:themeColor="accent5"/>
    </w:rPr>
  </w:style>
  <w:style w:type="table" w:styleId="Gitternetztabelle1hell">
    <w:name w:val="Grid Table 1 Light"/>
    <w:basedOn w:val="NormaleTabelle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5">
    <w:name w:val="Grid Table 4 Accent 5"/>
    <w:basedOn w:val="NormaleTabelle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itternetztabelle1hellAkzent6">
    <w:name w:val="Grid Table 1 Light Accent 6"/>
    <w:basedOn w:val="NormaleTabelle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5dunkel">
    <w:name w:val="Grid Table 5 Dark"/>
    <w:basedOn w:val="NormaleTabelle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4">
    <w:name w:val="Grid Table 4"/>
    <w:basedOn w:val="NormaleTabelle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1hellAkzent1">
    <w:name w:val="Grid Table 1 Light Accent 1"/>
    <w:basedOn w:val="NormaleTabelle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2Zchn">
    <w:name w:val="Überschrift 2 Zchn"/>
    <w:basedOn w:val="Absatz-Standardschriftart"/>
    <w:link w:val="berschrift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Aufzhlungszeichen">
    <w:name w:val="List Bullet"/>
    <w:basedOn w:val="Standard"/>
    <w:uiPriority w:val="11"/>
    <w:qFormat/>
    <w:pPr>
      <w:numPr>
        <w:numId w:val="5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cs="Segoe UI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Cs w:val="20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styleId="Hervorhebung">
    <w:name w:val="Emphasis"/>
    <w:basedOn w:val="Absatz-Standardschriftart"/>
    <w:uiPriority w:val="3"/>
    <w:qFormat/>
    <w:rPr>
      <w:b/>
      <w:iCs/>
      <w:color w:val="BF0000" w:themeColor="accent2" w:themeShade="BF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 w:themeColor="followedHyperlink"/>
      <w:u w:val="single"/>
    </w:rPr>
  </w:style>
  <w:style w:type="character" w:styleId="Fett">
    <w:name w:val="Strong"/>
    <w:basedOn w:val="Absatz-Standardschriftar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Standard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Standard"/>
    <w:uiPriority w:val="22"/>
    <w:qFormat/>
    <w:pPr>
      <w:spacing w:before="240"/>
    </w:pPr>
    <w:rPr>
      <w:noProof/>
    </w:rPr>
  </w:style>
  <w:style w:type="paragraph" w:styleId="Literaturverzeichnis">
    <w:name w:val="Bibliography"/>
    <w:basedOn w:val="Standard"/>
    <w:next w:val="Standard"/>
    <w:uiPriority w:val="37"/>
    <w:semiHidden/>
    <w:unhideWhenUsed/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Standard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krper">
    <w:name w:val="Body Text"/>
    <w:basedOn w:val="Standard"/>
    <w:link w:val="TextkrperZchn"/>
    <w:uiPriority w:val="99"/>
    <w:semiHidden/>
    <w:unhideWhenUsed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</w:style>
  <w:style w:type="paragraph" w:styleId="Textkrper2">
    <w:name w:val="Body Text 2"/>
    <w:basedOn w:val="Standard"/>
    <w:link w:val="Textkrper2Zchn"/>
    <w:uiPriority w:val="99"/>
    <w:semiHidden/>
    <w:unhideWhenUsed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</w:style>
  <w:style w:type="paragraph" w:styleId="Textkrper3">
    <w:name w:val="Body Text 3"/>
    <w:basedOn w:val="Standard"/>
    <w:link w:val="Textkrper3Zchn"/>
    <w:uiPriority w:val="99"/>
    <w:semiHidden/>
    <w:unhideWhenUsed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Pr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</w:style>
  <w:style w:type="paragraph" w:styleId="Textkrper-Einzug2">
    <w:name w:val="Body Text Indent 2"/>
    <w:basedOn w:val="Standard"/>
    <w:link w:val="Textkrper-Einzug2Zchn"/>
    <w:uiPriority w:val="99"/>
    <w:semiHidden/>
    <w:unhideWhenUsed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</w:style>
  <w:style w:type="paragraph" w:styleId="Textkrper-Einzug3">
    <w:name w:val="Body Text Indent 3"/>
    <w:basedOn w:val="Standard"/>
    <w:link w:val="Textkrper-Einzug3Zchn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Pr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Pr>
      <w:b/>
      <w:bCs/>
      <w:i/>
      <w:iCs/>
      <w:spacing w:val="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pPr>
      <w:spacing w:before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</w:style>
  <w:style w:type="table" w:styleId="FarbigesRaster">
    <w:name w:val="Colorful Grid"/>
    <w:basedOn w:val="NormaleTabelle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</w:style>
  <w:style w:type="paragraph" w:styleId="Dokumentstruktur">
    <w:name w:val="Document Map"/>
    <w:basedOn w:val="Standard"/>
    <w:link w:val="DokumentstrukturZchn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Pr>
      <w:rFonts w:ascii="Segoe UI" w:hAnsi="Segoe UI" w:cs="Segoe UI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pPr>
      <w:spacing w:before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szCs w:val="20"/>
    </w:rPr>
  </w:style>
  <w:style w:type="paragraph" w:styleId="Umschlagadresse">
    <w:name w:val="envelope address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Cs w:val="20"/>
    </w:rPr>
  </w:style>
  <w:style w:type="table" w:styleId="Gitternetztabelle1hell-Akzent2">
    <w:name w:val="Grid Table 1 Light Accent 2"/>
    <w:basedOn w:val="NormaleTabelle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3">
    <w:name w:val="Grid Table 3"/>
    <w:basedOn w:val="NormaleTabelle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itternetztabelle4Akzent1">
    <w:name w:val="Grid Table 4 Accent 1"/>
    <w:basedOn w:val="NormaleTabelle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4Akzent6">
    <w:name w:val="Grid Table 4 Accent 6"/>
    <w:basedOn w:val="NormaleTabelle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5dunkelAkzent1">
    <w:name w:val="Grid Table 5 Dark Accent 1"/>
    <w:basedOn w:val="NormaleTabelle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6Zchn">
    <w:name w:val="Überschrift 6 Zchn"/>
    <w:basedOn w:val="Absatz-Standardschriftart"/>
    <w:link w:val="berschrift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kronym">
    <w:name w:val="HTML Acronym"/>
    <w:basedOn w:val="Absatz-Standardschriftart"/>
    <w:uiPriority w:val="99"/>
    <w:semiHidden/>
    <w:unhideWhenUsed/>
  </w:style>
  <w:style w:type="paragraph" w:styleId="HTMLAdresse">
    <w:name w:val="HTML Address"/>
    <w:basedOn w:val="Standard"/>
    <w:link w:val="HTMLAdresseZchn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nsolas" w:hAnsi="Consolas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Pr>
      <w:i/>
      <w:iCs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i/>
      <w:iCs/>
      <w:color w:val="1F4E79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HellesRaster">
    <w:name w:val="Light Grid"/>
    <w:basedOn w:val="NormaleTabelle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</w:style>
  <w:style w:type="paragraph" w:styleId="Liste">
    <w:name w:val="List"/>
    <w:basedOn w:val="Standard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pPr>
      <w:numPr>
        <w:numId w:val="11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pPr>
      <w:numPr>
        <w:numId w:val="12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pPr>
      <w:numPr>
        <w:numId w:val="13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pPr>
      <w:numPr>
        <w:numId w:val="14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pPr>
      <w:spacing w:after="120"/>
      <w:ind w:left="1800"/>
      <w:contextualSpacing/>
    </w:pPr>
  </w:style>
  <w:style w:type="paragraph" w:styleId="Listennummer2">
    <w:name w:val="List Number 2"/>
    <w:basedOn w:val="Standard"/>
    <w:uiPriority w:val="99"/>
    <w:semiHidden/>
    <w:unhideWhenUsed/>
    <w:pPr>
      <w:numPr>
        <w:numId w:val="15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pPr>
      <w:numPr>
        <w:numId w:val="16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pPr>
      <w:numPr>
        <w:numId w:val="17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pPr>
      <w:numPr>
        <w:numId w:val="18"/>
      </w:numPr>
      <w:contextualSpacing/>
    </w:pPr>
  </w:style>
  <w:style w:type="paragraph" w:styleId="Listenabsatz">
    <w:name w:val="List Paragraph"/>
    <w:basedOn w:val="Standard"/>
    <w:uiPriority w:val="34"/>
    <w:unhideWhenUsed/>
    <w:qFormat/>
    <w:pPr>
      <w:ind w:left="720"/>
      <w:contextualSpacing/>
    </w:pPr>
  </w:style>
  <w:style w:type="table" w:styleId="Listentabelle1hell">
    <w:name w:val="List Table 1 Light"/>
    <w:basedOn w:val="NormaleTabelle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2">
    <w:name w:val="List Table 2"/>
    <w:basedOn w:val="NormaleTabelle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2Akzent2">
    <w:name w:val="List Table 2 Accent 2"/>
    <w:basedOn w:val="NormaleTabelle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entabelle2Akzent3">
    <w:name w:val="List Table 2 Accent 3"/>
    <w:basedOn w:val="NormaleTabelle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entabelle2Akzent6">
    <w:name w:val="List Table 2 Accent 6"/>
    <w:basedOn w:val="NormaleTabelle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3">
    <w:name w:val="List Table 3"/>
    <w:basedOn w:val="NormaleTabelle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4Akzent2">
    <w:name w:val="List Table 4 Accent 2"/>
    <w:basedOn w:val="NormaleTabelle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entabelle4Akzent3">
    <w:name w:val="List Table 4 Accent 3"/>
    <w:basedOn w:val="NormaleTabelle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entabelle4Akzent6">
    <w:name w:val="List Table 4 Accent 6"/>
    <w:basedOn w:val="NormaleTabelle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5dunkel">
    <w:name w:val="List Table 5 Dark"/>
    <w:basedOn w:val="NormaleTabelle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Pr>
      <w:rFonts w:ascii="Consolas" w:hAnsi="Consolas"/>
      <w:szCs w:val="20"/>
    </w:rPr>
  </w:style>
  <w:style w:type="table" w:styleId="MittleresRaster1">
    <w:name w:val="Medium Grid 1"/>
    <w:basedOn w:val="NormaleTabelle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uiPriority w:val="1"/>
    <w:semiHidden/>
    <w:unhideWhenUsed/>
    <w:pPr>
      <w:spacing w:before="0" w:line="240" w:lineRule="auto"/>
    </w:pPr>
  </w:style>
  <w:style w:type="paragraph" w:styleId="Standardeinzug">
    <w:name w:val="Normal Indent"/>
    <w:basedOn w:val="Standard"/>
    <w:uiPriority w:val="99"/>
    <w:semiHidden/>
    <w:unhideWhenUsed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pPr>
      <w:spacing w:before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</w:style>
  <w:style w:type="character" w:styleId="Seitenzahl">
    <w:name w:val="page number"/>
    <w:basedOn w:val="Absatz-Standardschriftar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595959" w:themeColor="text1" w:themeTint="A6"/>
    </w:rPr>
  </w:style>
  <w:style w:type="table" w:styleId="EinfacheTabelle1">
    <w:name w:val="Plain Table 1"/>
    <w:basedOn w:val="NormaleTabelle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Pr>
      <w:rFonts w:ascii="Consolas" w:hAnsi="Consolas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color w:val="404040" w:themeColor="text1" w:themeTint="BF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</w:style>
  <w:style w:type="character" w:customStyle="1" w:styleId="AnredeZchn">
    <w:name w:val="Anrede Zchn"/>
    <w:basedOn w:val="Absatz-Standardschriftart"/>
    <w:link w:val="Anrede"/>
    <w:uiPriority w:val="99"/>
    <w:semiHidden/>
  </w:style>
  <w:style w:type="paragraph" w:styleId="Unterschrift">
    <w:name w:val="Signature"/>
    <w:basedOn w:val="Standard"/>
    <w:link w:val="UnterschriftZchn"/>
    <w:uiPriority w:val="99"/>
    <w:semiHidden/>
    <w:unhideWhenUsed/>
    <w:pPr>
      <w:spacing w:before="0" w:line="240" w:lineRule="auto"/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smallCaps/>
      <w:color w:val="5A5A5A" w:themeColor="text1" w:themeTint="A5"/>
    </w:rPr>
  </w:style>
  <w:style w:type="table" w:styleId="Tabelle3D-Effekt1">
    <w:name w:val="Table 3D effects 1"/>
    <w:basedOn w:val="NormaleTabelle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pPr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</w:style>
  <w:style w:type="table" w:styleId="TabelleProfessionell">
    <w:name w:val="Table Professional"/>
    <w:basedOn w:val="NormaleTabelle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263938"/>
    <w:pPr>
      <w:spacing w:after="100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pPr>
      <w:spacing w:after="100"/>
      <w:ind w:left="1760"/>
    </w:pPr>
  </w:style>
  <w:style w:type="character" w:styleId="NichtaufgelsteErwhnung">
    <w:name w:val="Unresolved Mention"/>
    <w:basedOn w:val="Absatz-Standardschriftart"/>
    <w:uiPriority w:val="99"/>
    <w:unhideWhenUsed/>
    <w:rPr>
      <w:color w:val="605E5C"/>
      <w:shd w:val="clear" w:color="auto" w:fill="E1DFDD"/>
    </w:rPr>
  </w:style>
  <w:style w:type="character" w:styleId="Erwhnung">
    <w:name w:val="Mention"/>
    <w:basedOn w:val="Absatz-Standardschriftart"/>
    <w:uiPriority w:val="99"/>
    <w:unhideWhenUsed/>
    <w:rPr>
      <w:color w:val="2B579A"/>
      <w:shd w:val="clear" w:color="auto" w:fill="E1DFDD"/>
    </w:rPr>
  </w:style>
  <w:style w:type="paragraph" w:styleId="berarbeitung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Standard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Standard"/>
    <w:next w:val="Standard"/>
    <w:link w:val="QuoteemphasisChar"/>
    <w:qFormat/>
    <w:rsid w:val="00C30889"/>
    <w:rPr>
      <w:i/>
    </w:rPr>
  </w:style>
  <w:style w:type="character" w:customStyle="1" w:styleId="ListennummerZchn">
    <w:name w:val="Listennummer Zchn"/>
    <w:basedOn w:val="Absatz-Standardschriftart"/>
    <w:link w:val="Listennumm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ennummerZchn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lei\AppData\Local\Microsoft\Office\16.0\DTS\en-US%7bFCBD28DB-84B6-46AA-8C54-D677728992C2%7d\%7bBF687B03-AE1B-4953-91BE-333C56D263CF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{BF687B03-AE1B-4953-91BE-333C56D263CF}tf45325165_win32.dotx</Template>
  <TotalTime>0</TotalTime>
  <Pages>1</Pages>
  <Words>443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Ed Leijnse</cp:lastModifiedBy>
  <cp:revision>5</cp:revision>
  <cp:lastPrinted>2024-11-24T13:54:00Z</cp:lastPrinted>
  <dcterms:created xsi:type="dcterms:W3CDTF">2024-11-22T15:01:00Z</dcterms:created>
  <dcterms:modified xsi:type="dcterms:W3CDTF">2024-11-24T13:55:00Z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